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A19E" w14:textId="78DB6AAD" w:rsidR="00A76196" w:rsidRDefault="00D649EC" w:rsidP="00596ABA">
      <w:pPr>
        <w:pStyle w:val="Title"/>
      </w:pPr>
      <w:r>
        <w:t>ICE</w:t>
      </w:r>
      <w:r w:rsidR="00033D4D">
        <w:t xml:space="preserve">: </w:t>
      </w:r>
      <w:r>
        <w:t xml:space="preserve">Practice with </w:t>
      </w:r>
      <w:r w:rsidR="0054066D">
        <w:t>Nested</w:t>
      </w:r>
      <w:r w:rsidR="007357A2">
        <w:t xml:space="preserve"> Queries</w:t>
      </w:r>
      <w:r>
        <w:t xml:space="preserve"> and </w:t>
      </w:r>
      <w:r w:rsidR="009324B5">
        <w:t>Joins</w:t>
      </w:r>
    </w:p>
    <w:p w14:paraId="074C4B63" w14:textId="1D961254" w:rsidR="00E22DD6" w:rsidRDefault="007357A2" w:rsidP="00596ABA">
      <w:pPr>
        <w:pStyle w:val="Heading1"/>
      </w:pPr>
      <w:r>
        <w:t>Section 1</w:t>
      </w:r>
      <w:r w:rsidR="0054066D">
        <w:t>: HAVING, Nested Queries, and C</w:t>
      </w:r>
      <w:r w:rsidR="00596ABA">
        <w:t>TEs</w:t>
      </w:r>
    </w:p>
    <w:p w14:paraId="7454CD64" w14:textId="77777777" w:rsidR="00DB42F7" w:rsidRPr="00DB42F7" w:rsidRDefault="00DB42F7" w:rsidP="00DB42F7">
      <w:r w:rsidRPr="00DB42F7">
        <w:t>Use the following database table to answer the questions in this section:</w:t>
      </w:r>
    </w:p>
    <w:p w14:paraId="74586F3C" w14:textId="77777777" w:rsidR="00DB42F7" w:rsidRPr="00DB42F7" w:rsidRDefault="00DB42F7" w:rsidP="00DB42F7">
      <w:pPr>
        <w:pStyle w:val="ListParagraph"/>
        <w:numPr>
          <w:ilvl w:val="0"/>
          <w:numId w:val="2"/>
        </w:numPr>
        <w:rPr>
          <w:b/>
          <w:bCs/>
        </w:rPr>
      </w:pPr>
      <w:r w:rsidRPr="00DB42F7">
        <w:rPr>
          <w:b/>
          <w:bCs/>
        </w:rPr>
        <w:t>`</w:t>
      </w:r>
      <w:proofErr w:type="spellStart"/>
      <w:r w:rsidRPr="00DB42F7">
        <w:rPr>
          <w:b/>
          <w:bCs/>
        </w:rPr>
        <w:t>bigquery-public</w:t>
      </w:r>
      <w:proofErr w:type="spellEnd"/>
      <w:r w:rsidRPr="00DB42F7">
        <w:rPr>
          <w:b/>
          <w:bCs/>
        </w:rPr>
        <w:t>-data.new_york_taxi_trips.tlc_yellow_trips_2022`</w:t>
      </w:r>
    </w:p>
    <w:p w14:paraId="20FD816B" w14:textId="77777777" w:rsidR="00DB42F7" w:rsidRDefault="00DB42F7" w:rsidP="00DB42F7"/>
    <w:p w14:paraId="2C137F36" w14:textId="0E22FD46" w:rsidR="00DB42F7" w:rsidRDefault="006008DE" w:rsidP="006008DE">
      <w:r>
        <w:t xml:space="preserve">1. </w:t>
      </w:r>
      <w:r w:rsidR="00DB42F7" w:rsidRPr="00DB42F7">
        <w:t xml:space="preserve">What </w:t>
      </w:r>
      <w:proofErr w:type="spellStart"/>
      <w:r w:rsidR="00DB42F7" w:rsidRPr="00DB42F7">
        <w:t>dropoff_location_id</w:t>
      </w:r>
      <w:proofErr w:type="spellEnd"/>
      <w:r w:rsidR="00DB42F7" w:rsidRPr="00DB42F7">
        <w:t xml:space="preserve"> with more than 500,000 trips had the highest average tip (tip_amount)?</w:t>
      </w:r>
    </w:p>
    <w:p w14:paraId="3E471B8A" w14:textId="77777777" w:rsidR="006008DE" w:rsidRPr="00DB42F7" w:rsidRDefault="006008DE" w:rsidP="006008DE">
      <w:pPr>
        <w:pStyle w:val="ListParagraph"/>
        <w:ind w:left="360"/>
      </w:pPr>
    </w:p>
    <w:p w14:paraId="4D4C68EE" w14:textId="744375B6" w:rsidR="006008DE" w:rsidRPr="006008DE" w:rsidRDefault="006008DE" w:rsidP="006008DE">
      <w:r>
        <w:t xml:space="preserve">2. </w:t>
      </w:r>
      <w:r w:rsidRPr="006008DE">
        <w:t>What is the pickup_location_id of the location with the highest average total amount (total_amount)? Include only pickup_location_ids that have an average distance (trip_distance) of more than 10 miles.</w:t>
      </w:r>
    </w:p>
    <w:p w14:paraId="6FD69283" w14:textId="1B674E2E" w:rsidR="00DB42F7" w:rsidRDefault="00DB42F7" w:rsidP="00150C1C"/>
    <w:p w14:paraId="3BF1508D" w14:textId="77777777" w:rsidR="00150C1C" w:rsidRDefault="00150C1C" w:rsidP="00150C1C"/>
    <w:p w14:paraId="68488C78" w14:textId="45890009" w:rsidR="00150C1C" w:rsidRDefault="00150C1C" w:rsidP="00150C1C">
      <w:pPr>
        <w:pStyle w:val="Heading1"/>
      </w:pPr>
      <w:r>
        <w:t>Section 2: JOINs</w:t>
      </w:r>
    </w:p>
    <w:p w14:paraId="3EB78C2E" w14:textId="77777777" w:rsidR="00150C1C" w:rsidRPr="00150C1C" w:rsidRDefault="00150C1C" w:rsidP="00150C1C">
      <w:r w:rsidRPr="00150C1C">
        <w:t>Use the following database tables to answer the questions in this section:</w:t>
      </w:r>
    </w:p>
    <w:p w14:paraId="22899755" w14:textId="77777777" w:rsidR="00150C1C" w:rsidRPr="00150C1C" w:rsidRDefault="00150C1C" w:rsidP="00150C1C">
      <w:pPr>
        <w:pStyle w:val="ListParagraph"/>
        <w:numPr>
          <w:ilvl w:val="0"/>
          <w:numId w:val="2"/>
        </w:numPr>
        <w:rPr>
          <w:b/>
          <w:bCs/>
        </w:rPr>
      </w:pPr>
      <w:r w:rsidRPr="00150C1C">
        <w:rPr>
          <w:b/>
          <w:bCs/>
        </w:rPr>
        <w:t>`</w:t>
      </w:r>
      <w:proofErr w:type="spellStart"/>
      <w:r w:rsidRPr="00150C1C">
        <w:rPr>
          <w:b/>
          <w:bCs/>
        </w:rPr>
        <w:t>bigquery-public</w:t>
      </w:r>
      <w:proofErr w:type="spellEnd"/>
      <w:r w:rsidRPr="00150C1C">
        <w:rPr>
          <w:b/>
          <w:bCs/>
        </w:rPr>
        <w:t>-data.new_york_taxi_trips.taxi_zone_geom`</w:t>
      </w:r>
    </w:p>
    <w:p w14:paraId="137F6176" w14:textId="77777777" w:rsidR="00150C1C" w:rsidRPr="00150C1C" w:rsidRDefault="00150C1C" w:rsidP="00150C1C">
      <w:pPr>
        <w:pStyle w:val="ListParagraph"/>
        <w:numPr>
          <w:ilvl w:val="0"/>
          <w:numId w:val="2"/>
        </w:numPr>
        <w:rPr>
          <w:b/>
          <w:bCs/>
        </w:rPr>
      </w:pPr>
      <w:r w:rsidRPr="00150C1C">
        <w:rPr>
          <w:b/>
          <w:bCs/>
        </w:rPr>
        <w:t>`</w:t>
      </w:r>
      <w:proofErr w:type="spellStart"/>
      <w:r w:rsidRPr="00150C1C">
        <w:rPr>
          <w:b/>
          <w:bCs/>
        </w:rPr>
        <w:t>bigquery-public</w:t>
      </w:r>
      <w:proofErr w:type="spellEnd"/>
      <w:r w:rsidRPr="00150C1C">
        <w:rPr>
          <w:b/>
          <w:bCs/>
        </w:rPr>
        <w:t>-data.new_york_taxi_trips.tlc_yellow_trips_2022`</w:t>
      </w:r>
    </w:p>
    <w:p w14:paraId="108E78B9" w14:textId="4CD4F25D" w:rsidR="71EBB8A9" w:rsidRDefault="71EBB8A9" w:rsidP="159DEC45">
      <w:pPr>
        <w:rPr>
          <w:i/>
          <w:iCs/>
        </w:rPr>
      </w:pPr>
      <w:r w:rsidRPr="159DEC45">
        <w:rPr>
          <w:i/>
          <w:iCs/>
        </w:rPr>
        <w:t>(See the next page for an ERD of this database.)</w:t>
      </w:r>
    </w:p>
    <w:p w14:paraId="518F4577" w14:textId="1F160FC7" w:rsidR="159DEC45" w:rsidRDefault="159DEC45"/>
    <w:p w14:paraId="7B5E7C71" w14:textId="1A9B168B" w:rsidR="00D60AA8" w:rsidRPr="00D60AA8" w:rsidRDefault="00D60AA8" w:rsidP="00D60AA8">
      <w:r>
        <w:t xml:space="preserve">3. What is the name of the borough </w:t>
      </w:r>
      <w:r w:rsidR="7F57CF09">
        <w:t xml:space="preserve">that </w:t>
      </w:r>
      <w:r>
        <w:t>had the highest number of pickups?</w:t>
      </w:r>
    </w:p>
    <w:p w14:paraId="1B7A77B4" w14:textId="72D8EBBD" w:rsidR="00D60AA8" w:rsidRPr="00D60AA8" w:rsidRDefault="00D60AA8" w:rsidP="00150C1C"/>
    <w:p w14:paraId="4DC8184E" w14:textId="77777777" w:rsidR="00D60AA8" w:rsidRPr="00D60AA8" w:rsidRDefault="00D60AA8" w:rsidP="00D60AA8">
      <w:r w:rsidRPr="00D60AA8">
        <w:t xml:space="preserve">4. What zone name in 'Harlem' had the highest number of </w:t>
      </w:r>
      <w:proofErr w:type="spellStart"/>
      <w:r w:rsidRPr="00D60AA8">
        <w:t>dropoffs</w:t>
      </w:r>
      <w:proofErr w:type="spellEnd"/>
      <w:r w:rsidRPr="00D60AA8">
        <w:t>?</w:t>
      </w:r>
    </w:p>
    <w:p w14:paraId="4BEF685A" w14:textId="1059367D" w:rsidR="00D60AA8" w:rsidRPr="00D60AA8" w:rsidRDefault="00D60AA8" w:rsidP="00150C1C"/>
    <w:p w14:paraId="2CDFE8AB" w14:textId="77777777" w:rsidR="00D60AA8" w:rsidRPr="00D60AA8" w:rsidRDefault="00D60AA8" w:rsidP="00D60AA8">
      <w:r w:rsidRPr="00D60AA8">
        <w:t>5. What is the name of the pickup zone that has the highest average tip (tip_amount)?</w:t>
      </w:r>
    </w:p>
    <w:p w14:paraId="6EC69A1F" w14:textId="24EDA39E" w:rsidR="00D60AA8" w:rsidRDefault="00D60AA8" w:rsidP="00150C1C"/>
    <w:p w14:paraId="34E5E97E" w14:textId="670531BD" w:rsidR="00B56C13" w:rsidRDefault="00B56C13" w:rsidP="00B56C13">
      <w:pPr>
        <w:pStyle w:val="Heading1"/>
      </w:pPr>
      <w:r>
        <w:t>Submission Instructions</w:t>
      </w:r>
    </w:p>
    <w:p w14:paraId="298C2D23" w14:textId="77777777" w:rsidR="00B56C13" w:rsidRDefault="00B56C13" w:rsidP="00B56C13">
      <w:pPr>
        <w:pStyle w:val="ListParagraph"/>
        <w:numPr>
          <w:ilvl w:val="0"/>
          <w:numId w:val="4"/>
        </w:numPr>
      </w:pPr>
      <w:r>
        <w:t>You must include BOTH your answer to each question as well as the query you used to determine the answer.</w:t>
      </w:r>
    </w:p>
    <w:p w14:paraId="60AEC933" w14:textId="16BB467F" w:rsidR="00B56C13" w:rsidRDefault="00B56C13" w:rsidP="00B56C13">
      <w:pPr>
        <w:pStyle w:val="ListParagraph"/>
        <w:numPr>
          <w:ilvl w:val="0"/>
          <w:numId w:val="4"/>
        </w:numPr>
      </w:pPr>
      <w:r>
        <w:t>You may download and edit this document to include your answers.</w:t>
      </w:r>
    </w:p>
    <w:p w14:paraId="4F1D0B4D" w14:textId="0E10D743" w:rsidR="00B56C13" w:rsidRPr="00DB42F7" w:rsidRDefault="00B56C13" w:rsidP="00B56C13">
      <w:pPr>
        <w:pStyle w:val="ListParagraph"/>
        <w:numPr>
          <w:ilvl w:val="0"/>
          <w:numId w:val="4"/>
        </w:numPr>
      </w:pPr>
      <w:r>
        <w:t>Only one group member needs to submit this document.</w:t>
      </w:r>
    </w:p>
    <w:p w14:paraId="733ED39A" w14:textId="1954D9AF" w:rsidR="159DEC45" w:rsidRDefault="159DEC45" w:rsidP="159DEC45"/>
    <w:p w14:paraId="7BA91E26" w14:textId="5CC2B79A" w:rsidR="159DEC45" w:rsidRDefault="159DEC45">
      <w:r>
        <w:br w:type="page"/>
      </w:r>
    </w:p>
    <w:p w14:paraId="119CD3D2" w14:textId="7110479D" w:rsidR="40565761" w:rsidRDefault="40565761" w:rsidP="159DEC45">
      <w:pPr>
        <w:pStyle w:val="Heading1"/>
      </w:pPr>
      <w:r>
        <w:t>NYC Taxi Database ERD</w:t>
      </w:r>
    </w:p>
    <w:p w14:paraId="1DAA457E" w14:textId="759B73EC" w:rsidR="159DEC45" w:rsidRDefault="159DEC45" w:rsidP="159DEC45"/>
    <w:p w14:paraId="3D8AA89B" w14:textId="22F67054" w:rsidR="7894DA79" w:rsidRDefault="7894DA79" w:rsidP="159DEC45">
      <w:pPr>
        <w:jc w:val="center"/>
      </w:pPr>
      <w:r>
        <w:rPr>
          <w:noProof/>
        </w:rPr>
        <w:drawing>
          <wp:inline distT="0" distB="0" distL="0" distR="0" wp14:anchorId="2FA2DDD9" wp14:editId="70923D2D">
            <wp:extent cx="5724524" cy="4581524"/>
            <wp:effectExtent l="0" t="0" r="0" b="0"/>
            <wp:docPr id="382026412" name="Picture 38202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894DA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7B911" w14:textId="77777777" w:rsidR="00B30C01" w:rsidRDefault="00B30C01" w:rsidP="003633A4">
      <w:r>
        <w:separator/>
      </w:r>
    </w:p>
  </w:endnote>
  <w:endnote w:type="continuationSeparator" w:id="0">
    <w:p w14:paraId="3F0FDEB1" w14:textId="77777777" w:rsidR="00B30C01" w:rsidRDefault="00B30C01" w:rsidP="003633A4">
      <w:r>
        <w:continuationSeparator/>
      </w:r>
    </w:p>
  </w:endnote>
  <w:endnote w:type="continuationNotice" w:id="1">
    <w:p w14:paraId="2C2C6E10" w14:textId="77777777" w:rsidR="00B30C01" w:rsidRDefault="00B30C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4984" w14:textId="77777777" w:rsidR="00F70A8A" w:rsidRDefault="00F70A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F418D" w14:textId="77777777" w:rsidR="003633A4" w:rsidRDefault="003633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7CFBF8" wp14:editId="7EDB2811">
              <wp:simplePos x="0" y="0"/>
              <wp:positionH relativeFrom="column">
                <wp:posOffset>0</wp:posOffset>
              </wp:positionH>
              <wp:positionV relativeFrom="paragraph">
                <wp:posOffset>77671</wp:posOffset>
              </wp:positionV>
              <wp:extent cx="6400800" cy="0"/>
              <wp:effectExtent l="0" t="0" r="12700" b="12700"/>
              <wp:wrapNone/>
              <wp:docPr id="52716699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4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0,6.1pt" to="7in,6.1pt" w14:anchorId="714870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">
              <v:stroke joinstyle="miter"/>
            </v:line>
          </w:pict>
        </mc:Fallback>
      </mc:AlternateContent>
    </w:r>
  </w:p>
  <w:p w14:paraId="1102894E" w14:textId="74E33685" w:rsidR="003633A4" w:rsidRDefault="00F70A8A">
    <w:pPr>
      <w:pStyle w:val="Footer"/>
    </w:pPr>
    <w:r>
      <w:fldChar w:fldCharType="begin"/>
    </w:r>
    <w:r>
      <w:instrText xml:space="preserve"> INCLUDEPICTURE "https://business.purdue.edu/includes/img/medsb_h-full-rgb_1.png" \* MERGEFORMATINET </w:instrText>
    </w:r>
    <w:r>
      <w:fldChar w:fldCharType="separate"/>
    </w:r>
    <w:r>
      <w:rPr>
        <w:noProof/>
      </w:rPr>
      <w:drawing>
        <wp:inline distT="0" distB="0" distL="0" distR="0" wp14:anchorId="4BAF8E18" wp14:editId="28EAF946">
          <wp:extent cx="2544758" cy="271604"/>
          <wp:effectExtent l="0" t="0" r="0" b="0"/>
          <wp:docPr id="11867116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9849" cy="2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7D58" w14:textId="77777777" w:rsidR="00F70A8A" w:rsidRDefault="00F70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EB02D" w14:textId="77777777" w:rsidR="00B30C01" w:rsidRDefault="00B30C01" w:rsidP="003633A4">
      <w:r>
        <w:separator/>
      </w:r>
    </w:p>
  </w:footnote>
  <w:footnote w:type="continuationSeparator" w:id="0">
    <w:p w14:paraId="4298C636" w14:textId="77777777" w:rsidR="00B30C01" w:rsidRDefault="00B30C01" w:rsidP="003633A4">
      <w:r>
        <w:continuationSeparator/>
      </w:r>
    </w:p>
  </w:footnote>
  <w:footnote w:type="continuationNotice" w:id="1">
    <w:p w14:paraId="5C1737DF" w14:textId="77777777" w:rsidR="00B30C01" w:rsidRDefault="00B30C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220F9" w14:textId="77777777" w:rsidR="00F70A8A" w:rsidRDefault="00F70A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A9D9A" w14:textId="77777777" w:rsidR="00F70A8A" w:rsidRDefault="00F70A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29DA4" w14:textId="77777777" w:rsidR="00F70A8A" w:rsidRDefault="00F70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904B2"/>
    <w:multiLevelType w:val="hybridMultilevel"/>
    <w:tmpl w:val="C0A8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70B3C"/>
    <w:multiLevelType w:val="hybridMultilevel"/>
    <w:tmpl w:val="4EFC7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02F00"/>
    <w:multiLevelType w:val="hybridMultilevel"/>
    <w:tmpl w:val="AEEC2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50CA"/>
    <w:multiLevelType w:val="hybridMultilevel"/>
    <w:tmpl w:val="DA24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462960">
    <w:abstractNumId w:val="0"/>
  </w:num>
  <w:num w:numId="2" w16cid:durableId="109446596">
    <w:abstractNumId w:val="1"/>
  </w:num>
  <w:num w:numId="3" w16cid:durableId="928776691">
    <w:abstractNumId w:val="3"/>
  </w:num>
  <w:num w:numId="4" w16cid:durableId="1266184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4"/>
  <w:proofState w:spelling="clean"/>
  <w:attachedTemplate r:id="rId1"/>
  <w:defaultTabStop w:val="720"/>
  <w:characterSpacingControl w:val="doNotCompress"/>
  <w:hdrShapeDefaults>
    <o:shapedefaults v:ext="edit" spidmax="10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5C"/>
    <w:rsid w:val="0001101C"/>
    <w:rsid w:val="00033D4D"/>
    <w:rsid w:val="000B13BA"/>
    <w:rsid w:val="00150C1C"/>
    <w:rsid w:val="001663E4"/>
    <w:rsid w:val="00194996"/>
    <w:rsid w:val="001B2845"/>
    <w:rsid w:val="001F32E2"/>
    <w:rsid w:val="00214970"/>
    <w:rsid w:val="00307535"/>
    <w:rsid w:val="003633A4"/>
    <w:rsid w:val="003B31C3"/>
    <w:rsid w:val="004014C0"/>
    <w:rsid w:val="004A4A62"/>
    <w:rsid w:val="004B224B"/>
    <w:rsid w:val="0054066D"/>
    <w:rsid w:val="005932FD"/>
    <w:rsid w:val="00596ABA"/>
    <w:rsid w:val="00597648"/>
    <w:rsid w:val="006008DE"/>
    <w:rsid w:val="00687559"/>
    <w:rsid w:val="00692F4C"/>
    <w:rsid w:val="0069734D"/>
    <w:rsid w:val="006A2101"/>
    <w:rsid w:val="006C3E85"/>
    <w:rsid w:val="00710D94"/>
    <w:rsid w:val="00712249"/>
    <w:rsid w:val="007357A2"/>
    <w:rsid w:val="007C6603"/>
    <w:rsid w:val="0085267F"/>
    <w:rsid w:val="00853217"/>
    <w:rsid w:val="0087148A"/>
    <w:rsid w:val="009324B5"/>
    <w:rsid w:val="009512B2"/>
    <w:rsid w:val="00994FAF"/>
    <w:rsid w:val="009C11F9"/>
    <w:rsid w:val="00A00C8B"/>
    <w:rsid w:val="00A10611"/>
    <w:rsid w:val="00A60432"/>
    <w:rsid w:val="00A61778"/>
    <w:rsid w:val="00A76196"/>
    <w:rsid w:val="00AD069C"/>
    <w:rsid w:val="00AE4C39"/>
    <w:rsid w:val="00B01406"/>
    <w:rsid w:val="00B3005E"/>
    <w:rsid w:val="00B30C01"/>
    <w:rsid w:val="00B56C13"/>
    <w:rsid w:val="00B70D6E"/>
    <w:rsid w:val="00B87789"/>
    <w:rsid w:val="00B87981"/>
    <w:rsid w:val="00BB329B"/>
    <w:rsid w:val="00C2435C"/>
    <w:rsid w:val="00C61354"/>
    <w:rsid w:val="00C971D6"/>
    <w:rsid w:val="00CA6B8B"/>
    <w:rsid w:val="00CC6D36"/>
    <w:rsid w:val="00D53443"/>
    <w:rsid w:val="00D60AA8"/>
    <w:rsid w:val="00D649EC"/>
    <w:rsid w:val="00D64FCB"/>
    <w:rsid w:val="00D83CD7"/>
    <w:rsid w:val="00DA1725"/>
    <w:rsid w:val="00DB42F7"/>
    <w:rsid w:val="00E22DD6"/>
    <w:rsid w:val="00E50FDC"/>
    <w:rsid w:val="00E67077"/>
    <w:rsid w:val="00F40255"/>
    <w:rsid w:val="00F70A8A"/>
    <w:rsid w:val="00FC4AC3"/>
    <w:rsid w:val="159DEC45"/>
    <w:rsid w:val="40565761"/>
    <w:rsid w:val="71EBB8A9"/>
    <w:rsid w:val="7894DA79"/>
    <w:rsid w:val="7F57C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A011E"/>
  <w15:chartTrackingRefBased/>
  <w15:docId w15:val="{BAFF6249-F57D-4B24-B9B8-4CC71E77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3A4"/>
    <w:rPr>
      <w:rFonts w:ascii="Palatino Linotype" w:hAnsi="Palatino Linotype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3A4"/>
    <w:pPr>
      <w:keepNext/>
      <w:keepLines/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000000" w:themeFill="text1"/>
      <w:spacing w:before="240"/>
      <w:outlineLvl w:val="0"/>
    </w:pPr>
    <w:rPr>
      <w:rFonts w:eastAsiaTheme="majorEastAsia" w:cstheme="majorBidi"/>
      <w:b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CD7"/>
    <w:pPr>
      <w:keepNext/>
      <w:keepLines/>
      <w:spacing w:before="120"/>
      <w:outlineLvl w:val="1"/>
    </w:pPr>
    <w:rPr>
      <w:rFonts w:eastAsiaTheme="majorEastAsia" w:cstheme="majorBidi"/>
      <w:b/>
      <w:i/>
      <w:color w:val="8E6F3E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A4"/>
  </w:style>
  <w:style w:type="paragraph" w:styleId="Footer">
    <w:name w:val="footer"/>
    <w:basedOn w:val="Normal"/>
    <w:link w:val="FooterChar"/>
    <w:uiPriority w:val="99"/>
    <w:unhideWhenUsed/>
    <w:rsid w:val="00363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A4"/>
  </w:style>
  <w:style w:type="character" w:customStyle="1" w:styleId="Heading1Char">
    <w:name w:val="Heading 1 Char"/>
    <w:basedOn w:val="DefaultParagraphFont"/>
    <w:link w:val="Heading1"/>
    <w:uiPriority w:val="9"/>
    <w:rsid w:val="003633A4"/>
    <w:rPr>
      <w:rFonts w:ascii="Palatino Linotype" w:eastAsiaTheme="majorEastAsia" w:hAnsi="Palatino Linotype" w:cstheme="majorBidi"/>
      <w:b/>
      <w:color w:val="FFFFFF" w:themeColor="background1"/>
      <w:sz w:val="28"/>
      <w:szCs w:val="32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D83CD7"/>
    <w:rPr>
      <w:rFonts w:ascii="Palatino Linotype" w:eastAsiaTheme="majorEastAsia" w:hAnsi="Palatino Linotype" w:cstheme="majorBidi"/>
      <w:b/>
      <w:i/>
      <w:color w:val="8E6F3E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33A4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A4"/>
    <w:rPr>
      <w:rFonts w:ascii="Palatino Linotype" w:eastAsiaTheme="majorEastAsia" w:hAnsi="Palatino Linotype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A76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robelliott/Library/Group%20Containers/UBF8T346G9.Office/User%20Content.localized/Templates.localized/MGMT_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MGMT_assignment.dotx</Template>
  <TotalTime>96</TotalTime>
  <Pages>1</Pages>
  <Words>195</Words>
  <Characters>1112</Characters>
  <Application>Microsoft Office Word</Application>
  <DocSecurity>4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Elliott</dc:creator>
  <cp:keywords/>
  <dc:description/>
  <cp:lastModifiedBy>Rob Elliott</cp:lastModifiedBy>
  <cp:revision>23</cp:revision>
  <dcterms:created xsi:type="dcterms:W3CDTF">2024-08-02T23:38:00Z</dcterms:created>
  <dcterms:modified xsi:type="dcterms:W3CDTF">2024-09-17T20:49:00Z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2024-08-21T16:47:29Z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e938cd2e-e771-4f35-9529-06da56239de0</vt:lpwstr>
  </property>
  <property fmtid="{D5CDD505-2E9C-101B-9397-08002B2CF9AE}" pid="8" name="MSIP_Label_4044bd30-2ed7-4c9d-9d12-46200872a97b_ContentBits">
    <vt:lpwstr>0</vt:lpwstr>
  </property>
</Properties>
</file>